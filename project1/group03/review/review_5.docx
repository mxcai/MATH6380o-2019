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99670" w14:textId="77777777" w:rsidR="005C15CE" w:rsidRDefault="005C15CE" w:rsidP="005C15CE">
      <w:pPr>
        <w:widowControl/>
        <w:jc w:val="left"/>
        <w:rPr>
          <w:rFonts w:eastAsiaTheme="minorHAnsi" w:cs="宋体"/>
          <w:kern w:val="0"/>
          <w:szCs w:val="21"/>
        </w:rPr>
      </w:pPr>
      <w:r>
        <w:rPr>
          <w:rFonts w:hint="eastAsia"/>
        </w:rPr>
        <w:t xml:space="preserve"> </w:t>
      </w:r>
      <w:r w:rsidRPr="005C15CE">
        <w:rPr>
          <w:rFonts w:eastAsiaTheme="minorHAnsi" w:cs="宋体"/>
          <w:kern w:val="0"/>
          <w:szCs w:val="21"/>
        </w:rPr>
        <w:t>Summary of the report</w:t>
      </w:r>
    </w:p>
    <w:p w14:paraId="0B4D0A93" w14:textId="77777777" w:rsidR="005C15CE" w:rsidRPr="005C15CE" w:rsidRDefault="005C15CE" w:rsidP="005C15CE">
      <w:pPr>
        <w:widowControl/>
        <w:jc w:val="left"/>
        <w:rPr>
          <w:rFonts w:eastAsiaTheme="minorHAnsi" w:cs="宋体"/>
          <w:kern w:val="0"/>
          <w:szCs w:val="21"/>
        </w:rPr>
      </w:pPr>
    </w:p>
    <w:p w14:paraId="259B729C" w14:textId="77777777" w:rsidR="005C15CE" w:rsidRDefault="005C15CE" w:rsidP="005C15CE">
      <w:pPr>
        <w:widowControl/>
        <w:jc w:val="left"/>
        <w:rPr>
          <w:rFonts w:eastAsiaTheme="minorHAnsi" w:cs="宋体"/>
          <w:kern w:val="0"/>
          <w:szCs w:val="21"/>
        </w:rPr>
      </w:pPr>
      <w:r w:rsidRPr="005C15CE">
        <w:rPr>
          <w:rFonts w:eastAsiaTheme="minorHAnsi" w:cs="宋体"/>
          <w:kern w:val="0"/>
          <w:szCs w:val="21"/>
        </w:rPr>
        <w:t xml:space="preserve">• Describe the strengths of the report. </w:t>
      </w:r>
    </w:p>
    <w:p w14:paraId="57888FE8" w14:textId="43A3DA39" w:rsidR="005C15CE" w:rsidRDefault="008760F3" w:rsidP="005C15CE">
      <w:pPr>
        <w:widowControl/>
        <w:jc w:val="left"/>
        <w:rPr>
          <w:rFonts w:eastAsiaTheme="minorHAnsi" w:cs="宋体"/>
          <w:kern w:val="0"/>
          <w:szCs w:val="21"/>
        </w:rPr>
      </w:pPr>
      <w:r>
        <w:rPr>
          <w:rFonts w:eastAsiaTheme="minorHAnsi" w:cs="宋体"/>
          <w:kern w:val="0"/>
          <w:szCs w:val="21"/>
        </w:rPr>
        <w:t xml:space="preserve">They fine tuned the </w:t>
      </w:r>
      <w:r w:rsidR="00C12B54">
        <w:rPr>
          <w:rFonts w:eastAsiaTheme="minorHAnsi" w:cs="宋体"/>
          <w:kern w:val="0"/>
          <w:szCs w:val="21"/>
        </w:rPr>
        <w:t>network which is a highlight of this project. The performance is quite great</w:t>
      </w:r>
      <w:r w:rsidR="002B2515">
        <w:rPr>
          <w:rFonts w:eastAsiaTheme="minorHAnsi" w:cs="宋体"/>
          <w:kern w:val="0"/>
          <w:szCs w:val="21"/>
        </w:rPr>
        <w:t>.</w:t>
      </w:r>
      <w:r w:rsidR="004C5D35">
        <w:rPr>
          <w:rFonts w:eastAsiaTheme="minorHAnsi" w:cs="宋体"/>
          <w:kern w:val="0"/>
          <w:szCs w:val="21"/>
        </w:rPr>
        <w:t xml:space="preserve"> In their analysis part, they provided a very good</w:t>
      </w:r>
      <w:r w:rsidR="00935ACF">
        <w:rPr>
          <w:rFonts w:eastAsiaTheme="minorHAnsi" w:cs="宋体"/>
          <w:kern w:val="0"/>
          <w:szCs w:val="21"/>
        </w:rPr>
        <w:t xml:space="preserve"> and unique</w:t>
      </w:r>
      <w:r w:rsidR="004C5D35">
        <w:rPr>
          <w:rFonts w:eastAsiaTheme="minorHAnsi" w:cs="宋体"/>
          <w:kern w:val="0"/>
          <w:szCs w:val="21"/>
        </w:rPr>
        <w:t xml:space="preserve"> explanation of the reason why finetune performs better than adding an unsupervised classifier directly.</w:t>
      </w:r>
    </w:p>
    <w:p w14:paraId="2D058AD4" w14:textId="77777777" w:rsidR="00A84C8C" w:rsidRPr="00935ACF" w:rsidRDefault="00A84C8C" w:rsidP="005C15CE">
      <w:pPr>
        <w:widowControl/>
        <w:jc w:val="left"/>
        <w:rPr>
          <w:rFonts w:eastAsiaTheme="minorHAnsi" w:cs="宋体"/>
          <w:kern w:val="0"/>
          <w:szCs w:val="21"/>
        </w:rPr>
      </w:pPr>
      <w:bookmarkStart w:id="0" w:name="_GoBack"/>
      <w:bookmarkEnd w:id="0"/>
    </w:p>
    <w:p w14:paraId="48ABAECC" w14:textId="77777777" w:rsidR="00A84C8C" w:rsidRPr="005C15CE" w:rsidRDefault="00A84C8C" w:rsidP="005C15CE">
      <w:pPr>
        <w:widowControl/>
        <w:jc w:val="left"/>
        <w:rPr>
          <w:rFonts w:eastAsiaTheme="minorHAnsi" w:cs="宋体"/>
          <w:kern w:val="0"/>
          <w:szCs w:val="21"/>
        </w:rPr>
      </w:pPr>
    </w:p>
    <w:p w14:paraId="7D5DA265" w14:textId="77777777" w:rsidR="005C15CE" w:rsidRDefault="005C15CE" w:rsidP="005C15CE">
      <w:pPr>
        <w:widowControl/>
        <w:jc w:val="left"/>
        <w:rPr>
          <w:rFonts w:eastAsiaTheme="minorHAnsi" w:cs="宋体"/>
          <w:kern w:val="0"/>
          <w:szCs w:val="21"/>
        </w:rPr>
      </w:pPr>
      <w:r w:rsidRPr="005C15CE">
        <w:rPr>
          <w:rFonts w:eastAsiaTheme="minorHAnsi" w:cs="宋体"/>
          <w:kern w:val="0"/>
          <w:szCs w:val="21"/>
        </w:rPr>
        <w:t>• Describe the weaknesses of the report</w:t>
      </w:r>
    </w:p>
    <w:p w14:paraId="0C2BF82D" w14:textId="5EAB4D71" w:rsidR="005C15CE" w:rsidRDefault="007C4BE5" w:rsidP="005C15CE">
      <w:pPr>
        <w:widowControl/>
        <w:jc w:val="left"/>
        <w:rPr>
          <w:rFonts w:eastAsiaTheme="minorHAnsi" w:cs="宋体"/>
          <w:kern w:val="0"/>
          <w:szCs w:val="21"/>
        </w:rPr>
      </w:pPr>
      <w:r>
        <w:rPr>
          <w:rFonts w:eastAsiaTheme="minorHAnsi" w:cs="宋体"/>
          <w:kern w:val="0"/>
          <w:szCs w:val="21"/>
        </w:rPr>
        <w:t>The number of methods they compared is limited</w:t>
      </w:r>
      <w:r w:rsidR="00507FBA">
        <w:rPr>
          <w:rFonts w:eastAsiaTheme="minorHAnsi" w:cs="宋体"/>
          <w:kern w:val="0"/>
          <w:szCs w:val="21"/>
        </w:rPr>
        <w:t>.</w:t>
      </w:r>
    </w:p>
    <w:p w14:paraId="0DDC9704" w14:textId="77777777" w:rsidR="005C15CE" w:rsidRDefault="005C15CE" w:rsidP="005C15CE">
      <w:pPr>
        <w:widowControl/>
        <w:jc w:val="left"/>
        <w:rPr>
          <w:rFonts w:eastAsiaTheme="minorHAnsi" w:cs="宋体"/>
          <w:kern w:val="0"/>
          <w:szCs w:val="21"/>
        </w:rPr>
      </w:pPr>
    </w:p>
    <w:p w14:paraId="629A1E90" w14:textId="77777777" w:rsidR="007C4BE5" w:rsidRPr="005C15CE" w:rsidRDefault="007C4BE5" w:rsidP="005C15CE">
      <w:pPr>
        <w:widowControl/>
        <w:jc w:val="left"/>
        <w:rPr>
          <w:rFonts w:eastAsiaTheme="minorHAnsi" w:cs="宋体"/>
          <w:kern w:val="0"/>
          <w:szCs w:val="21"/>
        </w:rPr>
      </w:pPr>
    </w:p>
    <w:p w14:paraId="4D93574C" w14:textId="77777777" w:rsidR="005C15CE" w:rsidRDefault="005C15CE" w:rsidP="005C15CE">
      <w:pPr>
        <w:widowControl/>
        <w:jc w:val="left"/>
        <w:rPr>
          <w:rFonts w:eastAsiaTheme="minorHAnsi" w:cs="宋体"/>
          <w:kern w:val="0"/>
          <w:szCs w:val="21"/>
        </w:rPr>
      </w:pPr>
      <w:r w:rsidRPr="005C15CE">
        <w:rPr>
          <w:rFonts w:eastAsiaTheme="minorHAnsi" w:cs="宋体"/>
          <w:kern w:val="0"/>
          <w:szCs w:val="21"/>
        </w:rPr>
        <w:t>• Evaluation on Clarity and quality of writing (1-5): Is the report clearly written? Is there a good use of examples and figures? Is it well organized? Are there problems with style and grammar? Are there issues with typos, formatting, references, etc.? Please make suggestions to improve the clarity of the paper, and provide details of typos</w:t>
      </w:r>
    </w:p>
    <w:p w14:paraId="2888E869" w14:textId="487592EC" w:rsidR="005C15CE" w:rsidRDefault="00D17A8A" w:rsidP="005C15CE">
      <w:pPr>
        <w:widowControl/>
        <w:jc w:val="left"/>
        <w:rPr>
          <w:rFonts w:eastAsiaTheme="minorHAnsi" w:cs="宋体"/>
          <w:kern w:val="0"/>
          <w:szCs w:val="21"/>
        </w:rPr>
      </w:pPr>
      <w:r>
        <w:rPr>
          <w:rFonts w:eastAsiaTheme="minorHAnsi" w:cs="宋体"/>
          <w:kern w:val="0"/>
          <w:szCs w:val="21"/>
        </w:rPr>
        <w:t>4</w:t>
      </w:r>
    </w:p>
    <w:p w14:paraId="2748C9E8" w14:textId="5F169DCD" w:rsidR="00EB7D76" w:rsidRDefault="007C4BE5" w:rsidP="005C15CE">
      <w:pPr>
        <w:widowControl/>
        <w:jc w:val="left"/>
        <w:rPr>
          <w:rFonts w:eastAsiaTheme="minorHAnsi" w:cs="宋体"/>
          <w:kern w:val="0"/>
          <w:szCs w:val="21"/>
        </w:rPr>
      </w:pPr>
      <w:r>
        <w:rPr>
          <w:rFonts w:eastAsiaTheme="minorHAnsi" w:cs="宋体"/>
          <w:kern w:val="0"/>
          <w:szCs w:val="21"/>
        </w:rPr>
        <w:t>The</w:t>
      </w:r>
      <w:r w:rsidR="00545647">
        <w:rPr>
          <w:rFonts w:eastAsiaTheme="minorHAnsi" w:cs="宋体"/>
          <w:kern w:val="0"/>
          <w:szCs w:val="21"/>
        </w:rPr>
        <w:t xml:space="preserve">y have a lot of typos, for example, in analysis t-SNE </w:t>
      </w:r>
      <w:r w:rsidR="00545647">
        <w:rPr>
          <w:rFonts w:eastAsiaTheme="minorHAnsi" w:cs="宋体" w:hint="eastAsia"/>
          <w:kern w:val="0"/>
          <w:szCs w:val="21"/>
        </w:rPr>
        <w:t>p</w:t>
      </w:r>
      <w:r w:rsidR="00545647">
        <w:rPr>
          <w:rFonts w:eastAsiaTheme="minorHAnsi" w:cs="宋体"/>
          <w:kern w:val="0"/>
          <w:szCs w:val="21"/>
        </w:rPr>
        <w:t>art, it should be “in details”, not “in detailed”</w:t>
      </w:r>
      <w:r>
        <w:rPr>
          <w:rFonts w:eastAsiaTheme="minorHAnsi" w:cs="宋体"/>
          <w:kern w:val="0"/>
          <w:szCs w:val="21"/>
        </w:rPr>
        <w:t>. It would be better if this group could transform their report into PDF.</w:t>
      </w:r>
    </w:p>
    <w:p w14:paraId="2E7680E1" w14:textId="77777777" w:rsidR="005C15CE" w:rsidRDefault="005C15CE" w:rsidP="005C15CE">
      <w:pPr>
        <w:widowControl/>
        <w:jc w:val="left"/>
        <w:rPr>
          <w:rFonts w:eastAsiaTheme="minorHAnsi" w:cs="宋体"/>
          <w:kern w:val="0"/>
          <w:szCs w:val="21"/>
        </w:rPr>
      </w:pPr>
    </w:p>
    <w:p w14:paraId="133B090A" w14:textId="77777777" w:rsidR="005C15CE" w:rsidRDefault="005C15CE" w:rsidP="005C15CE">
      <w:pPr>
        <w:widowControl/>
        <w:jc w:val="left"/>
        <w:rPr>
          <w:rFonts w:eastAsiaTheme="minorHAnsi" w:cs="宋体"/>
          <w:kern w:val="0"/>
          <w:szCs w:val="21"/>
        </w:rPr>
      </w:pPr>
    </w:p>
    <w:p w14:paraId="5AD67B2E" w14:textId="77777777" w:rsidR="005C15CE" w:rsidRPr="005C15CE" w:rsidRDefault="005C15CE" w:rsidP="005C15CE">
      <w:pPr>
        <w:widowControl/>
        <w:jc w:val="left"/>
        <w:rPr>
          <w:rFonts w:eastAsiaTheme="minorHAnsi" w:cs="宋体"/>
          <w:kern w:val="0"/>
          <w:szCs w:val="21"/>
        </w:rPr>
      </w:pPr>
    </w:p>
    <w:p w14:paraId="7140768A" w14:textId="77777777" w:rsidR="005C15CE" w:rsidRDefault="005C15CE" w:rsidP="005C15CE">
      <w:pPr>
        <w:widowControl/>
        <w:jc w:val="left"/>
        <w:rPr>
          <w:rFonts w:eastAsiaTheme="minorHAnsi" w:cs="宋体"/>
          <w:kern w:val="0"/>
          <w:szCs w:val="21"/>
        </w:rPr>
      </w:pPr>
      <w:r w:rsidRPr="005C15CE">
        <w:rPr>
          <w:rFonts w:eastAsiaTheme="minorHAnsi" w:cs="宋体"/>
          <w:kern w:val="0"/>
          <w:szCs w:val="21"/>
        </w:rPr>
        <w:t xml:space="preserve">• Evaluation on Technical Quality (1-5): Are the results technically sound? Are there obvious flaws in the reasoning? Are claims well-supported by theoretical analysis or experimental results? Are the experiments well thought out and convincing? Will it be possible for other researchers to replicate these results? Is the evaluation appropriate? Did the authors clearly assess both the strengths and weaknesses of their approach? Are relevant papers cited, discussed, and compared to the presented work? </w:t>
      </w:r>
    </w:p>
    <w:p w14:paraId="51107C60" w14:textId="6137097B" w:rsidR="005C15CE" w:rsidRDefault="00D17A8A" w:rsidP="005C15CE">
      <w:pPr>
        <w:widowControl/>
        <w:jc w:val="left"/>
        <w:rPr>
          <w:rFonts w:eastAsiaTheme="minorHAnsi" w:cs="宋体"/>
          <w:kern w:val="0"/>
          <w:szCs w:val="21"/>
        </w:rPr>
      </w:pPr>
      <w:r>
        <w:rPr>
          <w:rFonts w:eastAsiaTheme="minorHAnsi" w:cs="宋体"/>
          <w:kern w:val="0"/>
          <w:szCs w:val="21"/>
        </w:rPr>
        <w:t>5</w:t>
      </w:r>
    </w:p>
    <w:p w14:paraId="00804C9D" w14:textId="6ADA32E7" w:rsidR="0025508F" w:rsidRDefault="00C40819" w:rsidP="005C15CE">
      <w:pPr>
        <w:widowControl/>
        <w:jc w:val="left"/>
        <w:rPr>
          <w:rFonts w:eastAsiaTheme="minorHAnsi" w:cs="宋体"/>
          <w:kern w:val="0"/>
          <w:szCs w:val="21"/>
        </w:rPr>
      </w:pPr>
      <w:r>
        <w:rPr>
          <w:rFonts w:eastAsiaTheme="minorHAnsi" w:cs="宋体"/>
          <w:kern w:val="0"/>
          <w:szCs w:val="21"/>
        </w:rPr>
        <w:t>Their finetune work is great! It improves the performance a lot</w:t>
      </w:r>
      <w:r w:rsidR="00BF6B83">
        <w:rPr>
          <w:rFonts w:eastAsiaTheme="minorHAnsi" w:cs="宋体"/>
          <w:kern w:val="0"/>
          <w:szCs w:val="21"/>
        </w:rPr>
        <w:t>, rendering the performance better than other projects.</w:t>
      </w:r>
    </w:p>
    <w:p w14:paraId="5507DF6D" w14:textId="77777777" w:rsidR="005C15CE" w:rsidRPr="00B14AFF" w:rsidRDefault="005C15CE" w:rsidP="005C15CE">
      <w:pPr>
        <w:widowControl/>
        <w:jc w:val="left"/>
        <w:rPr>
          <w:rFonts w:eastAsiaTheme="minorHAnsi" w:cs="宋体"/>
          <w:kern w:val="0"/>
          <w:szCs w:val="21"/>
        </w:rPr>
      </w:pPr>
    </w:p>
    <w:p w14:paraId="2A1341E0" w14:textId="77777777" w:rsidR="005C15CE" w:rsidRPr="005C15CE" w:rsidRDefault="005C15CE" w:rsidP="005C15CE">
      <w:pPr>
        <w:widowControl/>
        <w:jc w:val="left"/>
        <w:rPr>
          <w:rFonts w:eastAsiaTheme="minorHAnsi" w:cs="宋体"/>
          <w:kern w:val="0"/>
          <w:szCs w:val="21"/>
        </w:rPr>
      </w:pPr>
    </w:p>
    <w:p w14:paraId="3FD2F52F" w14:textId="77777777" w:rsidR="005C15CE" w:rsidRDefault="005C15CE" w:rsidP="005C15CE">
      <w:pPr>
        <w:widowControl/>
        <w:jc w:val="left"/>
        <w:rPr>
          <w:rFonts w:eastAsiaTheme="minorHAnsi" w:cs="宋体"/>
          <w:kern w:val="0"/>
          <w:szCs w:val="21"/>
        </w:rPr>
      </w:pPr>
      <w:r w:rsidRPr="005C15CE">
        <w:rPr>
          <w:rFonts w:eastAsiaTheme="minorHAnsi" w:cs="宋体"/>
          <w:kern w:val="0"/>
          <w:szCs w:val="21"/>
        </w:rPr>
        <w:t>• Overall rating: (5- My vote as the best-report. 4- A good report. 3- An average one. 2- below average. 1- a poorly written one)</w:t>
      </w:r>
    </w:p>
    <w:p w14:paraId="1B14D881" w14:textId="416221B8" w:rsidR="005C15CE" w:rsidRDefault="00D17A8A" w:rsidP="005C15CE">
      <w:pPr>
        <w:widowControl/>
        <w:jc w:val="left"/>
        <w:rPr>
          <w:rFonts w:eastAsiaTheme="minorHAnsi" w:cs="宋体"/>
          <w:kern w:val="0"/>
          <w:szCs w:val="21"/>
        </w:rPr>
      </w:pPr>
      <w:r>
        <w:rPr>
          <w:rFonts w:eastAsiaTheme="minorHAnsi" w:cs="宋体"/>
          <w:kern w:val="0"/>
          <w:szCs w:val="21"/>
        </w:rPr>
        <w:t>5</w:t>
      </w:r>
    </w:p>
    <w:p w14:paraId="09C28AD5" w14:textId="77777777" w:rsidR="005C15CE" w:rsidRDefault="005C15CE" w:rsidP="005C15CE">
      <w:pPr>
        <w:widowControl/>
        <w:jc w:val="left"/>
        <w:rPr>
          <w:rFonts w:eastAsiaTheme="minorHAnsi" w:cs="宋体"/>
          <w:kern w:val="0"/>
          <w:szCs w:val="21"/>
        </w:rPr>
      </w:pPr>
    </w:p>
    <w:p w14:paraId="0754C92D" w14:textId="77777777" w:rsidR="005C15CE" w:rsidRPr="005C15CE" w:rsidRDefault="005C15CE" w:rsidP="005C15CE">
      <w:pPr>
        <w:widowControl/>
        <w:jc w:val="left"/>
        <w:rPr>
          <w:rFonts w:eastAsiaTheme="minorHAnsi" w:cs="宋体"/>
          <w:kern w:val="0"/>
          <w:szCs w:val="21"/>
        </w:rPr>
      </w:pPr>
    </w:p>
    <w:p w14:paraId="5AB674E0" w14:textId="77777777" w:rsidR="005445BC" w:rsidRDefault="005C15CE" w:rsidP="005C15CE">
      <w:pPr>
        <w:widowControl/>
        <w:jc w:val="left"/>
        <w:rPr>
          <w:rFonts w:eastAsiaTheme="minorHAnsi" w:cs="宋体"/>
          <w:kern w:val="0"/>
          <w:szCs w:val="21"/>
        </w:rPr>
      </w:pPr>
      <w:r w:rsidRPr="005C15CE">
        <w:rPr>
          <w:rFonts w:eastAsiaTheme="minorHAnsi" w:cs="宋体"/>
          <w:kern w:val="0"/>
          <w:szCs w:val="21"/>
        </w:rPr>
        <w:t>• Confidence on your assessment (1-3) (3- I have carefully read the paper and checked the results, 2- I just browse the paper without checking the details, 1- My assessment can be wrong)</w:t>
      </w:r>
      <w:r w:rsidR="005445BC">
        <w:rPr>
          <w:rFonts w:eastAsiaTheme="minorHAnsi" w:cs="宋体"/>
          <w:kern w:val="0"/>
          <w:szCs w:val="21"/>
        </w:rPr>
        <w:t xml:space="preserve">. </w:t>
      </w:r>
    </w:p>
    <w:p w14:paraId="24AE91B0" w14:textId="77777777" w:rsidR="005C15CE" w:rsidRPr="005C15CE" w:rsidRDefault="00B14AFF" w:rsidP="005C15CE">
      <w:pPr>
        <w:widowControl/>
        <w:jc w:val="left"/>
        <w:rPr>
          <w:rFonts w:eastAsiaTheme="minorHAnsi" w:cs="宋体"/>
          <w:kern w:val="0"/>
          <w:szCs w:val="21"/>
        </w:rPr>
      </w:pPr>
      <w:r>
        <w:rPr>
          <w:rFonts w:eastAsiaTheme="minorHAnsi" w:cs="宋体"/>
          <w:kern w:val="0"/>
          <w:szCs w:val="21"/>
        </w:rPr>
        <w:t>3</w:t>
      </w:r>
    </w:p>
    <w:p w14:paraId="5817DE62" w14:textId="77777777" w:rsidR="005C15CE" w:rsidRPr="005C15CE" w:rsidRDefault="005C15CE" w:rsidP="005C15CE">
      <w:pPr>
        <w:widowControl/>
        <w:jc w:val="left"/>
        <w:rPr>
          <w:rFonts w:eastAsiaTheme="minorHAnsi" w:cs="宋体"/>
          <w:kern w:val="0"/>
          <w:szCs w:val="21"/>
        </w:rPr>
      </w:pPr>
    </w:p>
    <w:p w14:paraId="26BB4074" w14:textId="77777777" w:rsidR="003F1C26" w:rsidRPr="005C15CE" w:rsidRDefault="003F1C26">
      <w:pPr>
        <w:rPr>
          <w:rFonts w:eastAsiaTheme="minorHAnsi"/>
          <w:szCs w:val="21"/>
        </w:rPr>
      </w:pPr>
    </w:p>
    <w:sectPr w:rsidR="003F1C26" w:rsidRPr="005C15CE" w:rsidSect="00D239F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1"/>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F3"/>
    <w:rsid w:val="001574A4"/>
    <w:rsid w:val="001857BA"/>
    <w:rsid w:val="0025508F"/>
    <w:rsid w:val="002B2515"/>
    <w:rsid w:val="00323160"/>
    <w:rsid w:val="003774C7"/>
    <w:rsid w:val="003E40E4"/>
    <w:rsid w:val="003F1C26"/>
    <w:rsid w:val="003F55D6"/>
    <w:rsid w:val="00456577"/>
    <w:rsid w:val="004751AC"/>
    <w:rsid w:val="00493F71"/>
    <w:rsid w:val="004C5D35"/>
    <w:rsid w:val="00507FBA"/>
    <w:rsid w:val="00535162"/>
    <w:rsid w:val="005445BC"/>
    <w:rsid w:val="00545647"/>
    <w:rsid w:val="005C15CE"/>
    <w:rsid w:val="00704491"/>
    <w:rsid w:val="007825D9"/>
    <w:rsid w:val="007A7F8D"/>
    <w:rsid w:val="007C4BE5"/>
    <w:rsid w:val="008760F3"/>
    <w:rsid w:val="00935ACF"/>
    <w:rsid w:val="00943C82"/>
    <w:rsid w:val="00952EF8"/>
    <w:rsid w:val="00A84C8C"/>
    <w:rsid w:val="00AE2FC2"/>
    <w:rsid w:val="00B14AFF"/>
    <w:rsid w:val="00B9046A"/>
    <w:rsid w:val="00BF3EBB"/>
    <w:rsid w:val="00BF6B83"/>
    <w:rsid w:val="00C12B54"/>
    <w:rsid w:val="00C40819"/>
    <w:rsid w:val="00D06D59"/>
    <w:rsid w:val="00D17A8A"/>
    <w:rsid w:val="00D239FB"/>
    <w:rsid w:val="00D504EA"/>
    <w:rsid w:val="00D704FF"/>
    <w:rsid w:val="00DD33BA"/>
    <w:rsid w:val="00E63AB8"/>
    <w:rsid w:val="00EB7D76"/>
    <w:rsid w:val="00F36B78"/>
    <w:rsid w:val="00F61B67"/>
    <w:rsid w:val="00FA6B8C"/>
    <w:rsid w:val="00FF3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B38ED6"/>
  <w15:chartTrackingRefBased/>
  <w15:docId w15:val="{0813BB13-40FE-BB41-B9E9-7C4ECF05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889884">
      <w:bodyDiv w:val="1"/>
      <w:marLeft w:val="0"/>
      <w:marRight w:val="0"/>
      <w:marTop w:val="0"/>
      <w:marBottom w:val="0"/>
      <w:divBdr>
        <w:top w:val="none" w:sz="0" w:space="0" w:color="auto"/>
        <w:left w:val="none" w:sz="0" w:space="0" w:color="auto"/>
        <w:bottom w:val="none" w:sz="0" w:space="0" w:color="auto"/>
        <w:right w:val="none" w:sz="0" w:space="0" w:color="auto"/>
      </w:divBdr>
    </w:div>
    <w:div w:id="1636179253">
      <w:bodyDiv w:val="1"/>
      <w:marLeft w:val="0"/>
      <w:marRight w:val="0"/>
      <w:marTop w:val="0"/>
      <w:marBottom w:val="0"/>
      <w:divBdr>
        <w:top w:val="none" w:sz="0" w:space="0" w:color="auto"/>
        <w:left w:val="none" w:sz="0" w:space="0" w:color="auto"/>
        <w:bottom w:val="none" w:sz="0" w:space="0" w:color="auto"/>
        <w:right w:val="none" w:sz="0" w:space="0" w:color="auto"/>
      </w:divBdr>
    </w:div>
    <w:div w:id="163941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hkustconnect-my.sharepoint.com/personal/ytongah_connect_ust_hk/Documents/lessons/deep%20learning/project1/review/rev1_group03_Tong_Yuxin.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rev1_group03_Tong_Yuxin.dotx</Template>
  <TotalTime>11</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TONG Yuxin</cp:lastModifiedBy>
  <cp:revision>9</cp:revision>
  <dcterms:created xsi:type="dcterms:W3CDTF">2019-10-19T12:12:00Z</dcterms:created>
  <dcterms:modified xsi:type="dcterms:W3CDTF">2019-10-19T12:30:00Z</dcterms:modified>
</cp:coreProperties>
</file>